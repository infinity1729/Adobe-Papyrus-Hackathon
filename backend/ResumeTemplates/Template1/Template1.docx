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38FF" w14:textId="765BFDAC" w:rsidR="00F926F6" w:rsidRDefault="0024455D" w:rsidP="001D3646">
      <w:pPr>
        <w:pStyle w:val="Name"/>
      </w:pPr>
      <w:r>
        <w:t>{{</w:t>
      </w:r>
      <w:r w:rsidRPr="0024455D">
        <w:t>Name</w:t>
      </w:r>
      <w:r>
        <w:t>}}</w:t>
      </w:r>
      <w:r w:rsidR="007D5FBE">
        <w:t xml:space="preserve"> {{</w:t>
      </w:r>
      <w:r w:rsidR="00AE322B">
        <w:t>Last</w:t>
      </w:r>
      <w:r w:rsidR="007D5FBE" w:rsidRPr="007D5FBE">
        <w:t>Name</w:t>
      </w:r>
      <w:r w:rsidR="007D5FBE">
        <w:t>}}</w:t>
      </w:r>
    </w:p>
    <w:p w14:paraId="433F0AFE" w14:textId="6D81A404" w:rsidR="003B28B7" w:rsidRDefault="007D5FBE" w:rsidP="00E5377F">
      <w:pPr>
        <w:pStyle w:val="ContactInformation"/>
      </w:pPr>
      <w:r>
        <w:t>{{</w:t>
      </w:r>
      <w:proofErr w:type="spellStart"/>
      <w:r w:rsidR="003C377C">
        <w:t>JobTitle</w:t>
      </w:r>
      <w:proofErr w:type="spellEnd"/>
      <w:r>
        <w:t>}}</w:t>
      </w:r>
      <w:r w:rsidR="00B03A0B">
        <w:t xml:space="preserve"> </w:t>
      </w:r>
    </w:p>
    <w:p w14:paraId="37558792" w14:textId="5CA7B6FD" w:rsidR="00F926F6" w:rsidRPr="00A8340F" w:rsidRDefault="00B03A0B" w:rsidP="00C0509C">
      <w:pPr>
        <w:pStyle w:val="ContactInformation"/>
        <w:spacing w:after="240" w:line="240" w:lineRule="auto"/>
        <w:rPr>
          <w:sz w:val="20"/>
        </w:rPr>
      </w:pPr>
      <w:r w:rsidRPr="00A8340F">
        <w:rPr>
          <w:sz w:val="20"/>
        </w:rPr>
        <w:t>{{</w:t>
      </w:r>
      <w:proofErr w:type="spellStart"/>
      <w:r w:rsidRPr="00A8340F">
        <w:rPr>
          <w:sz w:val="20"/>
        </w:rPr>
        <w:t>EmailAddress</w:t>
      </w:r>
      <w:proofErr w:type="spellEnd"/>
      <w:r w:rsidRPr="00A8340F">
        <w:rPr>
          <w:sz w:val="20"/>
        </w:rPr>
        <w:t>}} | {{</w:t>
      </w:r>
      <w:proofErr w:type="spellStart"/>
      <w:r w:rsidRPr="00A8340F">
        <w:rPr>
          <w:sz w:val="20"/>
        </w:rPr>
        <w:t>PhoneNumber</w:t>
      </w:r>
      <w:proofErr w:type="spellEnd"/>
      <w:r w:rsidRPr="00A8340F">
        <w:rPr>
          <w:sz w:val="20"/>
        </w:rPr>
        <w:t>}}</w:t>
      </w:r>
      <w:r w:rsidR="00DE6BD4">
        <w:rPr>
          <w:sz w:val="20"/>
        </w:rPr>
        <w:t xml:space="preserve"> | {{LinkedIn}}</w:t>
      </w:r>
    </w:p>
    <w:sdt>
      <w:sdtPr>
        <w:id w:val="-1179423465"/>
        <w:placeholder>
          <w:docPart w:val="6108640C04DE724B9DBD5D82A93C4449"/>
        </w:placeholder>
        <w:temporary/>
        <w:showingPlcHdr/>
        <w15:appearance w15:val="hidden"/>
      </w:sdtPr>
      <w:sdtEndPr/>
      <w:sdtContent>
        <w:p w14:paraId="673ECC78" w14:textId="77777777" w:rsidR="00F926F6" w:rsidRDefault="001D3646">
          <w:pPr>
            <w:pStyle w:val="Heading1"/>
          </w:pPr>
          <w:r>
            <w:rPr>
              <w:lang w:val="en-GB" w:bidi="en-GB"/>
            </w:rPr>
            <w:t>Objective</w:t>
          </w:r>
        </w:p>
      </w:sdtContent>
    </w:sdt>
    <w:p w14:paraId="6F370F07" w14:textId="150B501E" w:rsidR="00F926F6" w:rsidRDefault="00B03A0B">
      <w:r>
        <w:t>{{</w:t>
      </w:r>
      <w:r w:rsidR="00566666" w:rsidRPr="00566666">
        <w:t>Summary</w:t>
      </w:r>
      <w:r>
        <w:t>}}</w:t>
      </w:r>
    </w:p>
    <w:sdt>
      <w:sdtPr>
        <w:id w:val="1728489637"/>
        <w:placeholder>
          <w:docPart w:val="E5F0D52CC80AE248A954F5827F40A020"/>
        </w:placeholder>
        <w:temporary/>
        <w:showingPlcHdr/>
        <w15:appearance w15:val="hidden"/>
      </w:sdtPr>
      <w:sdtEndPr/>
      <w:sdtContent>
        <w:p w14:paraId="2E486DEA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5EB8C031" w14:textId="1F3F0B28" w:rsidR="00CB6DE6" w:rsidRDefault="00CB6DE6" w:rsidP="00CB6DE6">
      <w:pPr>
        <w:pStyle w:val="ListBullet"/>
        <w:numPr>
          <w:ilvl w:val="0"/>
          <w:numId w:val="0"/>
        </w:numPr>
        <w:ind w:left="216" w:hanging="216"/>
      </w:pPr>
      <w:r>
        <w:t>{% repeating-section Experience %}</w:t>
      </w:r>
    </w:p>
    <w:p w14:paraId="70B2039F" w14:textId="10A372BE" w:rsidR="00CB6DE6" w:rsidRPr="00E95472" w:rsidRDefault="00CB6DE6" w:rsidP="00B57A7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D425B1">
        <w:rPr>
          <w:rFonts w:asciiTheme="majorHAnsi" w:hAnsiTheme="majorHAnsi" w:cstheme="majorHAnsi"/>
        </w:rPr>
        <w:t>CompanyName</w:t>
      </w:r>
      <w:proofErr w:type="spellEnd"/>
      <w:r w:rsidRPr="00E95472">
        <w:rPr>
          <w:rFonts w:asciiTheme="majorHAnsi" w:hAnsiTheme="majorHAnsi" w:cstheme="majorHAnsi"/>
        </w:rPr>
        <w:t>}}</w:t>
      </w:r>
    </w:p>
    <w:p w14:paraId="563EB153" w14:textId="77777777" w:rsidR="00716388" w:rsidRPr="007A0B1A" w:rsidRDefault="00CB6DE6" w:rsidP="00EF57E0">
      <w:pPr>
        <w:pStyle w:val="ListBullet"/>
        <w:numPr>
          <w:ilvl w:val="0"/>
          <w:numId w:val="0"/>
        </w:numPr>
        <w:spacing w:line="240" w:lineRule="auto"/>
        <w:rPr>
          <w:rFonts w:ascii="Tahoma" w:hAnsi="Tahoma" w:cs="Tahoma"/>
          <w:sz w:val="14"/>
          <w:szCs w:val="14"/>
        </w:rPr>
      </w:pPr>
      <w:r w:rsidRPr="007A0B1A">
        <w:rPr>
          <w:rFonts w:ascii="Tahoma" w:hAnsi="Tahoma" w:cs="Tahoma"/>
          <w:sz w:val="14"/>
          <w:szCs w:val="14"/>
        </w:rPr>
        <w:t>{{Year}}</w:t>
      </w:r>
    </w:p>
    <w:p w14:paraId="402418AB" w14:textId="2648ADEF" w:rsidR="005C75FA" w:rsidRDefault="005C75FA" w:rsidP="005C75FA">
      <w:pPr>
        <w:pStyle w:val="ListBullet"/>
        <w:numPr>
          <w:ilvl w:val="0"/>
          <w:numId w:val="0"/>
        </w:numPr>
      </w:pPr>
      <w:r>
        <w:t>{{Description}}</w:t>
      </w:r>
    </w:p>
    <w:p w14:paraId="2E0E8904" w14:textId="0061B9DE" w:rsidR="00F926F6" w:rsidRPr="00716388" w:rsidRDefault="00CB6DE6" w:rsidP="005C75FA">
      <w:pPr>
        <w:pStyle w:val="ListBullet"/>
        <w:numPr>
          <w:ilvl w:val="0"/>
          <w:numId w:val="0"/>
        </w:numPr>
        <w:rPr>
          <w:sz w:val="16"/>
          <w:szCs w:val="16"/>
        </w:rPr>
      </w:pPr>
      <w:r>
        <w:t>{% end-section %}</w:t>
      </w:r>
    </w:p>
    <w:sdt>
      <w:sdtPr>
        <w:id w:val="720946933"/>
        <w:placeholder>
          <w:docPart w:val="ED8C4D1AA3DA794FBD97AD6768650325"/>
        </w:placeholder>
        <w:temporary/>
        <w:showingPlcHdr/>
        <w15:appearance w15:val="hidden"/>
      </w:sdtPr>
      <w:sdtEndPr/>
      <w:sdtContent>
        <w:p w14:paraId="7EAB209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45281307" w14:textId="0522DB5E" w:rsidR="003802EC" w:rsidRDefault="003802EC" w:rsidP="003802EC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F07523">
        <w:t xml:space="preserve">Education </w:t>
      </w:r>
      <w:r>
        <w:t>%}</w:t>
      </w:r>
    </w:p>
    <w:p w14:paraId="7398FA31" w14:textId="156DA703" w:rsidR="003802EC" w:rsidRPr="00E95472" w:rsidRDefault="00F07523" w:rsidP="00B57A74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883D62">
        <w:rPr>
          <w:rFonts w:asciiTheme="majorHAnsi" w:hAnsiTheme="majorHAnsi" w:cstheme="majorHAnsi"/>
        </w:rPr>
        <w:t>SchoolName</w:t>
      </w:r>
      <w:proofErr w:type="spellEnd"/>
      <w:r w:rsidRPr="00E95472">
        <w:rPr>
          <w:rFonts w:asciiTheme="majorHAnsi" w:hAnsiTheme="majorHAnsi" w:cstheme="majorHAnsi"/>
        </w:rPr>
        <w:t>}}</w:t>
      </w:r>
    </w:p>
    <w:p w14:paraId="2EFF1903" w14:textId="63CA2C28" w:rsidR="00F07523" w:rsidRPr="007A0B1A" w:rsidRDefault="00F07523" w:rsidP="00EF57E0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sz w:val="14"/>
          <w:szCs w:val="14"/>
        </w:rPr>
      </w:pPr>
      <w:r w:rsidRPr="007A0B1A">
        <w:rPr>
          <w:sz w:val="14"/>
          <w:szCs w:val="14"/>
        </w:rPr>
        <w:t>{{Year}}</w:t>
      </w:r>
    </w:p>
    <w:p w14:paraId="2C86A252" w14:textId="14238E10" w:rsidR="00D77EB1" w:rsidRDefault="00D77EB1" w:rsidP="003802EC">
      <w:pPr>
        <w:pStyle w:val="ListBullet"/>
        <w:numPr>
          <w:ilvl w:val="0"/>
          <w:numId w:val="0"/>
        </w:numPr>
      </w:pPr>
      <w:r>
        <w:t>{{Description}}</w:t>
      </w:r>
    </w:p>
    <w:p w14:paraId="060F0FCA" w14:textId="3B364876" w:rsidR="00F926F6" w:rsidRDefault="003802EC" w:rsidP="003802EC">
      <w:pPr>
        <w:pStyle w:val="ListBullet"/>
        <w:numPr>
          <w:ilvl w:val="0"/>
          <w:numId w:val="0"/>
        </w:numPr>
      </w:pPr>
      <w:r>
        <w:t>{% end-section %}</w:t>
      </w:r>
    </w:p>
    <w:p w14:paraId="0ADD6977" w14:textId="38FE4512" w:rsidR="00F926F6" w:rsidRDefault="00566666">
      <w:pPr>
        <w:pStyle w:val="Heading1"/>
      </w:pPr>
      <w:r>
        <w:t>Skills</w:t>
      </w:r>
    </w:p>
    <w:p w14:paraId="00AE2038" w14:textId="6D940E07" w:rsidR="00447E4E" w:rsidRDefault="00447E4E" w:rsidP="00447E4E">
      <w:pPr>
        <w:pStyle w:val="ListBullet"/>
        <w:numPr>
          <w:ilvl w:val="0"/>
          <w:numId w:val="0"/>
        </w:numPr>
        <w:ind w:left="216" w:hanging="216"/>
      </w:pPr>
      <w:r>
        <w:t>{</w:t>
      </w:r>
      <w:r w:rsidR="00AD2AE8">
        <w:t xml:space="preserve">% repeating-section </w:t>
      </w:r>
      <w:r w:rsidR="008D1515">
        <w:t xml:space="preserve">Skills </w:t>
      </w:r>
      <w:r w:rsidR="00AD2AE8">
        <w:t>%</w:t>
      </w:r>
      <w:r>
        <w:t>}</w:t>
      </w:r>
    </w:p>
    <w:p w14:paraId="52A66C1B" w14:textId="6A2693D9" w:rsidR="00F926F6" w:rsidRDefault="00447E4E" w:rsidP="00447E4E">
      <w:pPr>
        <w:pStyle w:val="ListBullet"/>
      </w:pPr>
      <w:r>
        <w:t>{{</w:t>
      </w:r>
      <w:r w:rsidR="002D4BD4">
        <w:t>$[0]</w:t>
      </w:r>
      <w:r>
        <w:t>}}</w:t>
      </w:r>
    </w:p>
    <w:p w14:paraId="7274B632" w14:textId="5AC8D28B" w:rsidR="001915FB" w:rsidRDefault="00447E4E" w:rsidP="00447E4E">
      <w:pPr>
        <w:pStyle w:val="ListBullet"/>
        <w:numPr>
          <w:ilvl w:val="0"/>
          <w:numId w:val="0"/>
        </w:numPr>
      </w:pPr>
      <w:r>
        <w:t>{</w:t>
      </w:r>
      <w:r w:rsidR="008D1515">
        <w:t>% end-section %</w:t>
      </w:r>
      <w:r>
        <w:t>}</w:t>
      </w:r>
    </w:p>
    <w:p w14:paraId="267C16AF" w14:textId="012CB08E" w:rsidR="001915FB" w:rsidRDefault="000C7F2A" w:rsidP="001915FB">
      <w:pPr>
        <w:pStyle w:val="Heading1"/>
      </w:pPr>
      <w:r w:rsidRPr="000C7F2A">
        <w:t>Achievements</w:t>
      </w:r>
    </w:p>
    <w:p w14:paraId="017EEC2E" w14:textId="09AE577D" w:rsidR="001915FB" w:rsidRDefault="001915FB" w:rsidP="001915FB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0C7F2A" w:rsidRPr="000C7F2A">
        <w:t>Achievements</w:t>
      </w:r>
      <w:r w:rsidR="000C7F2A">
        <w:t xml:space="preserve"> </w:t>
      </w:r>
      <w:r>
        <w:t>%}</w:t>
      </w:r>
    </w:p>
    <w:p w14:paraId="4EDC62C6" w14:textId="2B7C5091" w:rsidR="000C7F2A" w:rsidRPr="00E95472" w:rsidRDefault="000C7F2A" w:rsidP="000C7F2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r w:rsidRPr="000C7F2A">
        <w:rPr>
          <w:rFonts w:asciiTheme="majorHAnsi" w:hAnsiTheme="majorHAnsi" w:cstheme="majorHAnsi"/>
        </w:rPr>
        <w:t>Type</w:t>
      </w:r>
      <w:r w:rsidRPr="00E95472">
        <w:rPr>
          <w:rFonts w:asciiTheme="majorHAnsi" w:hAnsiTheme="majorHAnsi" w:cstheme="majorHAnsi"/>
        </w:rPr>
        <w:t>}}</w:t>
      </w:r>
    </w:p>
    <w:p w14:paraId="7D374174" w14:textId="547A7F8B" w:rsidR="001915FB" w:rsidRPr="000C7F2A" w:rsidRDefault="000C7F2A" w:rsidP="000C7F2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sz w:val="14"/>
          <w:szCs w:val="14"/>
        </w:rPr>
      </w:pPr>
      <w:r w:rsidRPr="007A0B1A">
        <w:rPr>
          <w:sz w:val="14"/>
          <w:szCs w:val="14"/>
        </w:rPr>
        <w:t>{{</w:t>
      </w:r>
      <w:r w:rsidRPr="000C7F2A">
        <w:rPr>
          <w:sz w:val="14"/>
          <w:szCs w:val="14"/>
        </w:rPr>
        <w:t>Description</w:t>
      </w:r>
      <w:r w:rsidRPr="007A0B1A">
        <w:rPr>
          <w:sz w:val="14"/>
          <w:szCs w:val="14"/>
        </w:rPr>
        <w:t>}}</w:t>
      </w:r>
    </w:p>
    <w:p w14:paraId="2F428885" w14:textId="44C46657" w:rsidR="001915FB" w:rsidRDefault="001915FB" w:rsidP="00447E4E">
      <w:pPr>
        <w:pStyle w:val="ListBullet"/>
        <w:numPr>
          <w:ilvl w:val="0"/>
          <w:numId w:val="0"/>
        </w:numPr>
      </w:pPr>
      <w:r>
        <w:t>{% end-section %}</w:t>
      </w:r>
    </w:p>
    <w:p w14:paraId="4D52FE8E" w14:textId="77777777" w:rsidR="001915FB" w:rsidRDefault="001915FB" w:rsidP="00447E4E">
      <w:pPr>
        <w:pStyle w:val="ListBullet"/>
        <w:numPr>
          <w:ilvl w:val="0"/>
          <w:numId w:val="0"/>
        </w:numPr>
      </w:pPr>
    </w:p>
    <w:sectPr w:rsidR="001915FB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313C" w14:textId="77777777" w:rsidR="008C6DBC" w:rsidRDefault="008C6DBC">
      <w:r>
        <w:separator/>
      </w:r>
    </w:p>
  </w:endnote>
  <w:endnote w:type="continuationSeparator" w:id="0">
    <w:p w14:paraId="1CB61F90" w14:textId="77777777" w:rsidR="008C6DBC" w:rsidRDefault="008C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3B3B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8C586" w14:textId="77777777" w:rsidR="008C6DBC" w:rsidRDefault="008C6DBC">
      <w:r>
        <w:separator/>
      </w:r>
    </w:p>
  </w:footnote>
  <w:footnote w:type="continuationSeparator" w:id="0">
    <w:p w14:paraId="5DC5FECF" w14:textId="77777777" w:rsidR="008C6DBC" w:rsidRDefault="008C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99BD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7599F3" wp14:editId="309FFEF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4C1B1E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B625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04C444" wp14:editId="22EA0E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301F96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504C444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8301F96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864D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676182">
    <w:abstractNumId w:val="9"/>
  </w:num>
  <w:num w:numId="2" w16cid:durableId="662508657">
    <w:abstractNumId w:val="11"/>
  </w:num>
  <w:num w:numId="3" w16cid:durableId="515465153">
    <w:abstractNumId w:val="10"/>
  </w:num>
  <w:num w:numId="4" w16cid:durableId="445545263">
    <w:abstractNumId w:val="7"/>
  </w:num>
  <w:num w:numId="5" w16cid:durableId="988291103">
    <w:abstractNumId w:val="6"/>
  </w:num>
  <w:num w:numId="6" w16cid:durableId="1412849114">
    <w:abstractNumId w:val="5"/>
  </w:num>
  <w:num w:numId="7" w16cid:durableId="1488548712">
    <w:abstractNumId w:val="4"/>
  </w:num>
  <w:num w:numId="8" w16cid:durableId="1901474639">
    <w:abstractNumId w:val="8"/>
  </w:num>
  <w:num w:numId="9" w16cid:durableId="768619249">
    <w:abstractNumId w:val="3"/>
  </w:num>
  <w:num w:numId="10" w16cid:durableId="75829924">
    <w:abstractNumId w:val="2"/>
  </w:num>
  <w:num w:numId="11" w16cid:durableId="708990647">
    <w:abstractNumId w:val="1"/>
  </w:num>
  <w:num w:numId="12" w16cid:durableId="1539390443">
    <w:abstractNumId w:val="0"/>
  </w:num>
  <w:num w:numId="13" w16cid:durableId="564221304">
    <w:abstractNumId w:val="12"/>
  </w:num>
  <w:num w:numId="14" w16cid:durableId="2110000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6"/>
    <w:rsid w:val="000431B6"/>
    <w:rsid w:val="000C7F2A"/>
    <w:rsid w:val="001915FB"/>
    <w:rsid w:val="001D3646"/>
    <w:rsid w:val="00241AC6"/>
    <w:rsid w:val="0024455D"/>
    <w:rsid w:val="002D4BD4"/>
    <w:rsid w:val="003802EC"/>
    <w:rsid w:val="0039016E"/>
    <w:rsid w:val="003B28B7"/>
    <w:rsid w:val="003C377C"/>
    <w:rsid w:val="00447E4E"/>
    <w:rsid w:val="004F436D"/>
    <w:rsid w:val="00566666"/>
    <w:rsid w:val="005C75FA"/>
    <w:rsid w:val="006507E0"/>
    <w:rsid w:val="00716388"/>
    <w:rsid w:val="00762156"/>
    <w:rsid w:val="007A0B1A"/>
    <w:rsid w:val="007D5FBE"/>
    <w:rsid w:val="00883D62"/>
    <w:rsid w:val="008C6DBC"/>
    <w:rsid w:val="008D1515"/>
    <w:rsid w:val="00A40420"/>
    <w:rsid w:val="00A8103C"/>
    <w:rsid w:val="00A8340F"/>
    <w:rsid w:val="00AD2AE8"/>
    <w:rsid w:val="00AE322B"/>
    <w:rsid w:val="00B03A0B"/>
    <w:rsid w:val="00B57A74"/>
    <w:rsid w:val="00C0509C"/>
    <w:rsid w:val="00C447FD"/>
    <w:rsid w:val="00C62EC4"/>
    <w:rsid w:val="00CB6DE6"/>
    <w:rsid w:val="00D425B1"/>
    <w:rsid w:val="00D77EB1"/>
    <w:rsid w:val="00DE6BD4"/>
    <w:rsid w:val="00E5377F"/>
    <w:rsid w:val="00E95472"/>
    <w:rsid w:val="00EF57E0"/>
    <w:rsid w:val="00F07523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95D09"/>
  <w15:chartTrackingRefBased/>
  <w15:docId w15:val="{AD784DD4-E683-5D43-956D-60A6F8D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salhotr/Library/Containers/com.microsoft.Word/Data/Library/Application%20Support/Microsoft/Office/16.0/DTS/Search/%7b81246954-CB42-8B40-A3A1-6610E30A7FD3%7dtf10002074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08640C04DE724B9DBD5D82A93C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7E8B-A3ED-F541-BE6A-35AB1D0D04B2}"/>
      </w:docPartPr>
      <w:docPartBody>
        <w:p w:rsidR="00653F2A" w:rsidRDefault="00653F2A">
          <w:pPr>
            <w:pStyle w:val="6108640C04DE724B9DBD5D82A93C444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E5F0D52CC80AE248A954F5827F40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C7974-2C39-DA45-B285-DA587985B48B}"/>
      </w:docPartPr>
      <w:docPartBody>
        <w:p w:rsidR="00653F2A" w:rsidRDefault="00653F2A">
          <w:pPr>
            <w:pStyle w:val="E5F0D52CC80AE248A954F5827F40A020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D8C4D1AA3DA794FBD97AD676865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FAFF-FC64-6C48-95E4-BA96B8544C7C}"/>
      </w:docPartPr>
      <w:docPartBody>
        <w:p w:rsidR="00653F2A" w:rsidRDefault="00653F2A">
          <w:pPr>
            <w:pStyle w:val="ED8C4D1AA3DA794FBD97AD6768650325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38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AF"/>
    <w:rsid w:val="00461BAF"/>
    <w:rsid w:val="006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8640C04DE724B9DBD5D82A93C4449">
    <w:name w:val="6108640C04DE724B9DBD5D82A93C4449"/>
  </w:style>
  <w:style w:type="paragraph" w:customStyle="1" w:styleId="E5F0D52CC80AE248A954F5827F40A020">
    <w:name w:val="E5F0D52CC80AE248A954F5827F40A0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ED8C4D1AA3DA794FBD97AD6768650325">
    <w:name w:val="ED8C4D1AA3DA794FBD97AD6768650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{81246954-CB42-8B40-A3A1-6610E30A7FD3}tf10002074_mac.dotx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Himakshi Salhotra</cp:lastModifiedBy>
  <cp:revision>54</cp:revision>
  <dcterms:created xsi:type="dcterms:W3CDTF">2023-06-14T08:42:00Z</dcterms:created>
  <dcterms:modified xsi:type="dcterms:W3CDTF">2023-06-15T08:28:00Z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